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321147149"/>
    <w:bookmarkStart w:id="1" w:name="_Toc318188227"/>
    <w:bookmarkStart w:id="2" w:name="_Toc318188327"/>
    <w:bookmarkStart w:id="3" w:name="_Toc318189312"/>
    <w:bookmarkStart w:id="4" w:name="_Toc321147011"/>
    <w:p w14:paraId="7C5F399C" w14:textId="0057B944" w:rsidR="00C6554A" w:rsidRPr="008B5277" w:rsidRDefault="00F934EA" w:rsidP="00C6554A">
      <w:pPr>
        <w:pStyle w:val="Pho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917340" wp14:editId="406B0AF1">
                <wp:simplePos x="0" y="0"/>
                <wp:positionH relativeFrom="column">
                  <wp:posOffset>1541145</wp:posOffset>
                </wp:positionH>
                <wp:positionV relativeFrom="paragraph">
                  <wp:posOffset>3011805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4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50B44" w14:textId="244C4A6A" w:rsidR="00F934EA" w:rsidRPr="00973C4E" w:rsidRDefault="00F934EA" w:rsidP="00F934E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auto"/>
                                <w:sz w:val="72"/>
                                <w:szCs w:val="72"/>
                              </w:rPr>
                            </w:pPr>
                            <w:r w:rsidRPr="00973C4E">
                              <w:rPr>
                                <w:rFonts w:ascii="Century Gothic" w:hAnsi="Century Gothic"/>
                                <w:b/>
                                <w:bCs/>
                                <w:color w:val="auto"/>
                                <w:sz w:val="72"/>
                                <w:szCs w:val="72"/>
                              </w:rPr>
                              <w:t>VS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9173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1.35pt;margin-top:237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" fillcolor="yellow" stroked="f">
                <v:fill opacity="35466f"/>
                <v:textbox style="mso-fit-shape-to-text:t">
                  <w:txbxContent>
                    <w:p w14:paraId="66A50B44" w14:textId="244C4A6A" w:rsidR="00F934EA" w:rsidRPr="00973C4E" w:rsidRDefault="00F934EA" w:rsidP="00F934EA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auto"/>
                          <w:sz w:val="72"/>
                          <w:szCs w:val="72"/>
                        </w:rPr>
                      </w:pPr>
                      <w:r w:rsidRPr="00973C4E">
                        <w:rPr>
                          <w:rFonts w:ascii="Century Gothic" w:hAnsi="Century Gothic"/>
                          <w:b/>
                          <w:bCs/>
                          <w:color w:val="auto"/>
                          <w:sz w:val="72"/>
                          <w:szCs w:val="72"/>
                        </w:rP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  <w:r w:rsidR="00A8071C">
        <w:rPr>
          <w:noProof/>
        </w:rPr>
        <mc:AlternateContent>
          <mc:Choice Requires="wpg">
            <w:drawing>
              <wp:inline distT="0" distB="0" distL="0" distR="0" wp14:anchorId="0E691376" wp14:editId="0B0E4E2D">
                <wp:extent cx="3741420" cy="5499100"/>
                <wp:effectExtent l="0" t="0" r="0" b="6350"/>
                <wp:docPr id="32942128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1420" cy="5499100"/>
                          <a:chOff x="0" y="0"/>
                          <a:chExt cx="3741420" cy="5499100"/>
                        </a:xfrm>
                      </wpg:grpSpPr>
                      <pic:pic xmlns:pic="http://schemas.openxmlformats.org/drawingml/2006/picture">
                        <pic:nvPicPr>
                          <pic:cNvPr id="209305485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99" t="993" r="65483" b="3636"/>
                          <a:stretch/>
                        </pic:blipFill>
                        <pic:spPr bwMode="auto">
                          <a:xfrm>
                            <a:off x="0" y="0"/>
                            <a:ext cx="1781175" cy="548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4476649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476" t="1113" r="19420" b="408"/>
                          <a:stretch/>
                        </pic:blipFill>
                        <pic:spPr bwMode="auto">
                          <a:xfrm>
                            <a:off x="1771650" y="0"/>
                            <a:ext cx="1969770" cy="549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5082EB" id="Group 3" o:spid="_x0000_s1026" style="width:294.6pt;height:433pt;mso-position-horizontal-relative:char;mso-position-vertical-relative:line" coordsize="37414,549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7811;height:54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">
                  <v:imagedata r:id="rId10" o:title="" croptop="651f" cropbottom="2383f" cropleft="11206f" cropright="42915f"/>
                </v:shape>
                <v:shape id="Picture 2" o:spid="_x0000_s1028" type="#_x0000_t75" style="position:absolute;left:17716;width:19698;height:54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">
                  <v:imagedata r:id="rId11" o:title="" croptop="729f" cropbottom="267f" cropleft="42255f" cropright="12727f"/>
                </v:shape>
                <w10:anchorlock/>
              </v:group>
            </w:pict>
          </mc:Fallback>
        </mc:AlternateContent>
      </w:r>
    </w:p>
    <w:bookmarkEnd w:id="0"/>
    <w:bookmarkEnd w:id="1"/>
    <w:bookmarkEnd w:id="2"/>
    <w:bookmarkEnd w:id="3"/>
    <w:bookmarkEnd w:id="4"/>
    <w:p w14:paraId="6C31FD4C" w14:textId="48D694EF" w:rsidR="00C6554A" w:rsidRDefault="00D33B03" w:rsidP="00C6554A">
      <w:pPr>
        <w:pStyle w:val="Title"/>
      </w:pPr>
      <w:r>
        <w:t xml:space="preserve">Assignment on Cloud Computing </w:t>
      </w:r>
    </w:p>
    <w:p w14:paraId="54CF2E8A" w14:textId="43C1001C" w:rsidR="00C6554A" w:rsidRPr="00D5413C" w:rsidRDefault="00D33B03" w:rsidP="00C6554A">
      <w:pPr>
        <w:pStyle w:val="Subtitle"/>
      </w:pPr>
      <w:r>
        <w:t>ON-PREM VS CLOUD</w:t>
      </w:r>
    </w:p>
    <w:p w14:paraId="2B394D8F" w14:textId="7CEF8AC2" w:rsidR="00C6554A" w:rsidRDefault="00D33B03" w:rsidP="00C6554A">
      <w:pPr>
        <w:pStyle w:val="ContactInfo"/>
      </w:pPr>
      <w:r>
        <w:t>Emmanuel Okose</w:t>
      </w:r>
      <w:r w:rsidR="00C6554A">
        <w:t xml:space="preserve"> | </w:t>
      </w:r>
      <w:r>
        <w:t>DevOps</w:t>
      </w:r>
      <w:r w:rsidR="00C6554A">
        <w:t xml:space="preserve"> |</w:t>
      </w:r>
      <w:r w:rsidR="00C6554A" w:rsidRPr="00D5413C">
        <w:t xml:space="preserve"> </w:t>
      </w:r>
      <w:r>
        <w:t>7/August/2024</w:t>
      </w:r>
      <w:r w:rsidR="00C6554A">
        <w:br w:type="page"/>
      </w:r>
    </w:p>
    <w:p w14:paraId="770AC799" w14:textId="21FFBF3B" w:rsidR="00F934EA" w:rsidRPr="00F934EA" w:rsidRDefault="00EA698C" w:rsidP="00EA698C">
      <w:pPr>
        <w:pStyle w:val="Heading1"/>
      </w:pPr>
      <w:r w:rsidRPr="00871EE8">
        <w:rPr>
          <w:b/>
          <w:bCs/>
        </w:rPr>
        <w:lastRenderedPageBreak/>
        <w:t>Cloud Computing</w:t>
      </w:r>
      <w:r w:rsidR="00000000">
        <w:pict w14:anchorId="2784856F">
          <v:rect id="_x0000_i1025" style="width:0;height:1.5pt" o:hralign="center" o:hrstd="t" o:hr="t" fillcolor="#a0a0a0" stroked="f"/>
        </w:pict>
      </w:r>
    </w:p>
    <w:p w14:paraId="30519994" w14:textId="4B81A22E" w:rsidR="00F934EA" w:rsidRPr="00F934EA" w:rsidRDefault="00F934EA" w:rsidP="00F934EA">
      <w:r w:rsidRPr="00F934EA">
        <w:t xml:space="preserve">Cloud computing is like renting a </w:t>
      </w:r>
      <w:r w:rsidR="00EA698C">
        <w:t xml:space="preserve">very </w:t>
      </w:r>
      <w:r w:rsidRPr="00F934EA">
        <w:t>efficient,</w:t>
      </w:r>
      <w:r w:rsidR="00EA698C">
        <w:t xml:space="preserve"> sometimes world-class</w:t>
      </w:r>
      <w:r w:rsidRPr="00F934EA">
        <w:t xml:space="preserve"> flexible workspace on the internet. Instead of buying and maintaining your own equipment, </w:t>
      </w:r>
      <w:r w:rsidR="00EA698C">
        <w:t xml:space="preserve">in this method of computing, you can </w:t>
      </w:r>
      <w:r w:rsidRPr="00F934EA">
        <w:t>use servers, storage, databases, and software provided by someone else. It</w:t>
      </w:r>
      <w:r w:rsidR="00EA698C">
        <w:t xml:space="preserve"> is usually</w:t>
      </w:r>
      <w:r w:rsidRPr="00F934EA">
        <w:t xml:space="preserve"> fast, flexible, and often cheaper.</w:t>
      </w:r>
    </w:p>
    <w:p w14:paraId="457DA1DA" w14:textId="752EECC9" w:rsidR="00F934EA" w:rsidRPr="00F934EA" w:rsidRDefault="00F934EA" w:rsidP="00F934EA">
      <w:r w:rsidRPr="00F934EA">
        <w:rPr>
          <w:b/>
          <w:bCs/>
        </w:rPr>
        <w:t>Key Features:</w:t>
      </w:r>
    </w:p>
    <w:p w14:paraId="7FB6EEED" w14:textId="7FD76195" w:rsidR="00F934EA" w:rsidRPr="00F934EA" w:rsidRDefault="00F934EA" w:rsidP="00F934EA">
      <w:pPr>
        <w:numPr>
          <w:ilvl w:val="0"/>
          <w:numId w:val="16"/>
        </w:numPr>
      </w:pPr>
      <w:r w:rsidRPr="00F934EA">
        <w:rPr>
          <w:b/>
          <w:bCs/>
        </w:rPr>
        <w:t>On-Demand Self-Service:</w:t>
      </w:r>
    </w:p>
    <w:p w14:paraId="27F8E5EC" w14:textId="199BDA13" w:rsidR="00F934EA" w:rsidRPr="00F934EA" w:rsidRDefault="00EA698C" w:rsidP="00EA698C">
      <w:pPr>
        <w:pStyle w:val="ListParagraph"/>
        <w:numPr>
          <w:ilvl w:val="0"/>
          <w:numId w:val="22"/>
        </w:numPr>
      </w:pPr>
      <w:r>
        <w:t xml:space="preserve">When you are </w:t>
      </w:r>
      <w:r w:rsidR="00F934EA" w:rsidRPr="00F934EA">
        <w:t>needing more server power or storage space</w:t>
      </w:r>
      <w:r>
        <w:t xml:space="preserve"> this model makes it possible for you to</w:t>
      </w:r>
      <w:r w:rsidR="00F934EA" w:rsidRPr="00F934EA">
        <w:t xml:space="preserve"> </w:t>
      </w:r>
      <w:r>
        <w:t>get them</w:t>
      </w:r>
      <w:r w:rsidR="00F934EA" w:rsidRPr="00F934EA">
        <w:t xml:space="preserve"> instantly, without asking anyone. </w:t>
      </w:r>
    </w:p>
    <w:p w14:paraId="129950E6" w14:textId="5BA62503" w:rsidR="00F934EA" w:rsidRPr="00F934EA" w:rsidRDefault="00F934EA" w:rsidP="00F934EA">
      <w:pPr>
        <w:numPr>
          <w:ilvl w:val="0"/>
          <w:numId w:val="16"/>
        </w:numPr>
      </w:pPr>
      <w:r w:rsidRPr="00F934EA">
        <w:rPr>
          <w:b/>
          <w:bCs/>
        </w:rPr>
        <w:t>Broad Network Access:</w:t>
      </w:r>
    </w:p>
    <w:p w14:paraId="1EC149F2" w14:textId="4058ECA2" w:rsidR="00F934EA" w:rsidRPr="00F934EA" w:rsidRDefault="00F934EA" w:rsidP="00EA698C">
      <w:pPr>
        <w:pStyle w:val="ListParagraph"/>
        <w:numPr>
          <w:ilvl w:val="0"/>
          <w:numId w:val="21"/>
        </w:numPr>
      </w:pPr>
      <w:r w:rsidRPr="00F934EA">
        <w:t xml:space="preserve">Whether you're on a phone, tablet, or laptop, you can access cloud services from anywhere </w:t>
      </w:r>
      <w:r w:rsidR="00EA698C">
        <w:t>that has</w:t>
      </w:r>
      <w:r w:rsidRPr="00F934EA">
        <w:t xml:space="preserve"> an internet connection.</w:t>
      </w:r>
    </w:p>
    <w:p w14:paraId="783E79D7" w14:textId="19B55454" w:rsidR="00F934EA" w:rsidRPr="00F934EA" w:rsidRDefault="00F934EA" w:rsidP="00F934EA">
      <w:pPr>
        <w:numPr>
          <w:ilvl w:val="0"/>
          <w:numId w:val="16"/>
        </w:numPr>
      </w:pPr>
      <w:r w:rsidRPr="00F934EA">
        <w:rPr>
          <w:b/>
          <w:bCs/>
        </w:rPr>
        <w:t>Resource Pooling:</w:t>
      </w:r>
    </w:p>
    <w:p w14:paraId="0FD51E66" w14:textId="2ACCAB83" w:rsidR="00F934EA" w:rsidRPr="00F934EA" w:rsidRDefault="00EA698C" w:rsidP="00EA698C">
      <w:pPr>
        <w:pStyle w:val="ListParagraph"/>
        <w:numPr>
          <w:ilvl w:val="0"/>
          <w:numId w:val="21"/>
        </w:numPr>
      </w:pPr>
      <w:r>
        <w:t>This is a very massive</w:t>
      </w:r>
      <w:r w:rsidR="00F934EA" w:rsidRPr="00F934EA">
        <w:t xml:space="preserve"> pool of resources. The cloud provider </w:t>
      </w:r>
      <w:r>
        <w:t>shares/</w:t>
      </w:r>
      <w:r w:rsidR="00F934EA" w:rsidRPr="00F934EA">
        <w:t>allocates these resources to different customers as needed.</w:t>
      </w:r>
    </w:p>
    <w:p w14:paraId="7DFBFB1A" w14:textId="3E16C257" w:rsidR="00F934EA" w:rsidRPr="00F934EA" w:rsidRDefault="00F934EA" w:rsidP="00F934EA">
      <w:pPr>
        <w:numPr>
          <w:ilvl w:val="0"/>
          <w:numId w:val="16"/>
        </w:numPr>
      </w:pPr>
      <w:r w:rsidRPr="00F934EA">
        <w:rPr>
          <w:b/>
          <w:bCs/>
        </w:rPr>
        <w:t>Rapid Elasticity:</w:t>
      </w:r>
    </w:p>
    <w:p w14:paraId="46DD22A9" w14:textId="2270DC33" w:rsidR="00F934EA" w:rsidRPr="00F934EA" w:rsidRDefault="00EA698C" w:rsidP="00EA698C">
      <w:pPr>
        <w:pStyle w:val="ListParagraph"/>
        <w:numPr>
          <w:ilvl w:val="0"/>
          <w:numId w:val="21"/>
        </w:numPr>
      </w:pPr>
      <w:r>
        <w:t>When you need more resources</w:t>
      </w:r>
      <w:r w:rsidR="00B71B27">
        <w:t xml:space="preserve"> or need to reduce your resource usage (because you realize that you have allocated much resources to some applications than necessary)</w:t>
      </w:r>
      <w:r>
        <w:t>, and you are operating on a cloud environment, you don’t need to panic in where and how to buy new servers, maintain them, install/setup, etc… simply</w:t>
      </w:r>
      <w:r w:rsidR="00F934EA" w:rsidRPr="00F934EA">
        <w:t xml:space="preserve"> </w:t>
      </w:r>
      <w:r>
        <w:t>log in to your cloud environment and scale as necessary</w:t>
      </w:r>
      <w:r w:rsidR="00F934EA" w:rsidRPr="00F934EA">
        <w:t xml:space="preserve">. </w:t>
      </w:r>
    </w:p>
    <w:p w14:paraId="2C877DF2" w14:textId="300DB9BB" w:rsidR="00F934EA" w:rsidRPr="00F934EA" w:rsidRDefault="00F934EA" w:rsidP="00F934EA">
      <w:pPr>
        <w:numPr>
          <w:ilvl w:val="0"/>
          <w:numId w:val="16"/>
        </w:numPr>
      </w:pPr>
      <w:r w:rsidRPr="00F934EA">
        <w:rPr>
          <w:b/>
          <w:bCs/>
        </w:rPr>
        <w:t>Measured Service:</w:t>
      </w:r>
    </w:p>
    <w:p w14:paraId="64F76A81" w14:textId="0E373CCA" w:rsidR="00F934EA" w:rsidRPr="00F934EA" w:rsidRDefault="00B71B27" w:rsidP="00EA698C">
      <w:pPr>
        <w:pStyle w:val="ListParagraph"/>
        <w:numPr>
          <w:ilvl w:val="0"/>
          <w:numId w:val="21"/>
        </w:numPr>
      </w:pPr>
      <w:r>
        <w:t xml:space="preserve">This is a characteristic of the cloud that enable you to </w:t>
      </w:r>
      <w:r w:rsidR="00F934EA" w:rsidRPr="00F934EA">
        <w:t xml:space="preserve">pay for what you use. </w:t>
      </w:r>
      <w:r>
        <w:t xml:space="preserve">You can configure your </w:t>
      </w:r>
      <w:r w:rsidR="00F934EA" w:rsidRPr="00F934EA">
        <w:t xml:space="preserve">cloud usage </w:t>
      </w:r>
      <w:r>
        <w:t>to be</w:t>
      </w:r>
      <w:r w:rsidR="00F934EA" w:rsidRPr="00F934EA">
        <w:t xml:space="preserve"> metered and reported</w:t>
      </w:r>
      <w:r>
        <w:t xml:space="preserve"> based on certain triggers (I,e setting alerts and creating reports)</w:t>
      </w:r>
      <w:r w:rsidR="00F934EA" w:rsidRPr="00F934EA">
        <w:t>.</w:t>
      </w:r>
    </w:p>
    <w:p w14:paraId="02BDBC8C" w14:textId="39383142" w:rsidR="00F934EA" w:rsidRPr="00F934EA" w:rsidRDefault="00F934EA" w:rsidP="00F934EA">
      <w:r w:rsidRPr="00F934EA">
        <w:rPr>
          <w:b/>
          <w:bCs/>
        </w:rPr>
        <w:t>Service Models:</w:t>
      </w:r>
    </w:p>
    <w:p w14:paraId="43F6E6A1" w14:textId="77777777" w:rsidR="00F934EA" w:rsidRPr="00F934EA" w:rsidRDefault="00F934EA" w:rsidP="00F934EA">
      <w:pPr>
        <w:numPr>
          <w:ilvl w:val="0"/>
          <w:numId w:val="17"/>
        </w:numPr>
      </w:pPr>
      <w:r w:rsidRPr="00F934EA">
        <w:rPr>
          <w:b/>
          <w:bCs/>
        </w:rPr>
        <w:t>Infrastructure as a Service (IaaS):</w:t>
      </w:r>
    </w:p>
    <w:p w14:paraId="71FA88ED" w14:textId="54FACEEA" w:rsidR="00F934EA" w:rsidRPr="00F934EA" w:rsidRDefault="00B71B27" w:rsidP="00EA698C">
      <w:pPr>
        <w:pStyle w:val="ListParagraph"/>
        <w:numPr>
          <w:ilvl w:val="0"/>
          <w:numId w:val="21"/>
        </w:numPr>
      </w:pPr>
      <w:r>
        <w:t>In this category of service model</w:t>
      </w:r>
      <w:r w:rsidR="00F934EA" w:rsidRPr="00F934EA">
        <w:t xml:space="preserve">. You </w:t>
      </w:r>
      <w:r>
        <w:t>are able to get the framework for your IT operations (i.e:</w:t>
      </w:r>
      <w:r w:rsidR="00F934EA" w:rsidRPr="00F934EA">
        <w:t xml:space="preserve"> virtual or physical machines and other resources</w:t>
      </w:r>
      <w:r>
        <w:t>)</w:t>
      </w:r>
      <w:r w:rsidR="00F934EA" w:rsidRPr="00F934EA">
        <w:t>.</w:t>
      </w:r>
    </w:p>
    <w:p w14:paraId="3363E628" w14:textId="27E290A7" w:rsidR="00F934EA" w:rsidRPr="00F934EA" w:rsidRDefault="00F934EA" w:rsidP="00EA698C">
      <w:pPr>
        <w:pStyle w:val="ListParagraph"/>
        <w:numPr>
          <w:ilvl w:val="0"/>
          <w:numId w:val="21"/>
        </w:numPr>
      </w:pPr>
      <w:r w:rsidRPr="00EA698C">
        <w:rPr>
          <w:i/>
          <w:iCs/>
        </w:rPr>
        <w:lastRenderedPageBreak/>
        <w:t>Examples</w:t>
      </w:r>
      <w:r w:rsidR="00B71B27">
        <w:rPr>
          <w:i/>
          <w:iCs/>
        </w:rPr>
        <w:t xml:space="preserve"> of services in this cadre are</w:t>
      </w:r>
      <w:r w:rsidRPr="00EA698C">
        <w:rPr>
          <w:i/>
          <w:iCs/>
        </w:rPr>
        <w:t>:</w:t>
      </w:r>
      <w:r w:rsidRPr="00F934EA">
        <w:t xml:space="preserve"> AWS EC2, Google Compute Engine.</w:t>
      </w:r>
    </w:p>
    <w:p w14:paraId="1A816254" w14:textId="7A0FFB55" w:rsidR="00F934EA" w:rsidRPr="00F934EA" w:rsidRDefault="00F934EA" w:rsidP="00F934EA">
      <w:pPr>
        <w:numPr>
          <w:ilvl w:val="0"/>
          <w:numId w:val="17"/>
        </w:numPr>
      </w:pPr>
      <w:r w:rsidRPr="00F934EA">
        <w:rPr>
          <w:b/>
          <w:bCs/>
        </w:rPr>
        <w:t>Platform as a Service (PaaS):</w:t>
      </w:r>
    </w:p>
    <w:p w14:paraId="70A5E32A" w14:textId="7C1CDF46" w:rsidR="00F934EA" w:rsidRPr="00F934EA" w:rsidRDefault="00B71B27" w:rsidP="00EA698C">
      <w:pPr>
        <w:pStyle w:val="ListParagraph"/>
        <w:numPr>
          <w:ilvl w:val="0"/>
          <w:numId w:val="21"/>
        </w:numPr>
      </w:pPr>
      <w:r>
        <w:t>The cloud environment also have a service model that offers</w:t>
      </w:r>
      <w:r w:rsidR="00F934EA" w:rsidRPr="00F934EA">
        <w:t xml:space="preserve"> a platform to build, run, and manage applications? PaaS has you covered.</w:t>
      </w:r>
    </w:p>
    <w:p w14:paraId="2708BA5F" w14:textId="49FE3C6A" w:rsidR="00F934EA" w:rsidRPr="00F934EA" w:rsidRDefault="00F934EA" w:rsidP="00EA698C">
      <w:pPr>
        <w:pStyle w:val="ListParagraph"/>
        <w:numPr>
          <w:ilvl w:val="0"/>
          <w:numId w:val="21"/>
        </w:numPr>
      </w:pPr>
      <w:r w:rsidRPr="00EA698C">
        <w:rPr>
          <w:i/>
          <w:iCs/>
        </w:rPr>
        <w:t>Examples:</w:t>
      </w:r>
      <w:r w:rsidRPr="00F934EA">
        <w:t xml:space="preserve"> Google App Engine, Microsoft Azure App Services</w:t>
      </w:r>
      <w:r w:rsidR="00B71B27">
        <w:t>, AWS Lambda, etc..</w:t>
      </w:r>
      <w:r w:rsidRPr="00F934EA">
        <w:t>.</w:t>
      </w:r>
    </w:p>
    <w:p w14:paraId="14E28896" w14:textId="7B36BD71" w:rsidR="00F934EA" w:rsidRPr="00F934EA" w:rsidRDefault="00F934EA" w:rsidP="00F934EA">
      <w:pPr>
        <w:numPr>
          <w:ilvl w:val="0"/>
          <w:numId w:val="17"/>
        </w:numPr>
      </w:pPr>
      <w:r w:rsidRPr="00F934EA">
        <w:rPr>
          <w:b/>
          <w:bCs/>
        </w:rPr>
        <w:t>Software as a Service (SaaS):</w:t>
      </w:r>
    </w:p>
    <w:p w14:paraId="519E8D33" w14:textId="2F879543" w:rsidR="00F934EA" w:rsidRPr="00F934EA" w:rsidRDefault="00B71B27" w:rsidP="00EA698C">
      <w:pPr>
        <w:pStyle w:val="ListParagraph"/>
        <w:numPr>
          <w:ilvl w:val="0"/>
          <w:numId w:val="21"/>
        </w:numPr>
      </w:pPr>
      <w:r>
        <w:t>With cloud computing, you can be able to a</w:t>
      </w:r>
      <w:r w:rsidR="00F934EA" w:rsidRPr="00F934EA">
        <w:t xml:space="preserve">ccess software applications over the internet, </w:t>
      </w:r>
      <w:r>
        <w:t xml:space="preserve">this (on the most cases) is </w:t>
      </w:r>
      <w:r w:rsidR="00F934EA" w:rsidRPr="00F934EA">
        <w:t>usually on a subscription basis.</w:t>
      </w:r>
    </w:p>
    <w:p w14:paraId="4A9BCBE5" w14:textId="5B95B649" w:rsidR="00F934EA" w:rsidRPr="00F934EA" w:rsidRDefault="00F934EA" w:rsidP="00EA698C">
      <w:pPr>
        <w:pStyle w:val="ListParagraph"/>
        <w:numPr>
          <w:ilvl w:val="0"/>
          <w:numId w:val="21"/>
        </w:numPr>
      </w:pPr>
      <w:r w:rsidRPr="00EA698C">
        <w:rPr>
          <w:i/>
          <w:iCs/>
        </w:rPr>
        <w:t>Examples:</w:t>
      </w:r>
      <w:r w:rsidRPr="00F934EA">
        <w:t xml:space="preserve"> Google Workspace, Microsoft 365, Salesforce</w:t>
      </w:r>
      <w:r w:rsidR="00B71B27">
        <w:t>, Ilovepdf, etc..</w:t>
      </w:r>
      <w:r w:rsidRPr="00F934EA">
        <w:t>.</w:t>
      </w:r>
    </w:p>
    <w:p w14:paraId="55E9FF62" w14:textId="6262ED84" w:rsidR="00F934EA" w:rsidRPr="00F934EA" w:rsidRDefault="00F934EA" w:rsidP="00F934EA"/>
    <w:p w14:paraId="0CF741B9" w14:textId="77777777" w:rsidR="00F934EA" w:rsidRPr="00871EE8" w:rsidRDefault="00F934EA" w:rsidP="002C1E9B">
      <w:pPr>
        <w:pStyle w:val="Heading1"/>
        <w:rPr>
          <w:b/>
          <w:bCs/>
        </w:rPr>
      </w:pPr>
      <w:r w:rsidRPr="00871EE8">
        <w:rPr>
          <w:b/>
          <w:bCs/>
        </w:rPr>
        <w:t>On-Premises (On-Prem) Environments</w:t>
      </w:r>
    </w:p>
    <w:p w14:paraId="04A117FF" w14:textId="6A2BD530" w:rsidR="00F934EA" w:rsidRPr="00F934EA" w:rsidRDefault="00F934EA" w:rsidP="00F934EA">
      <w:r w:rsidRPr="00F934EA">
        <w:t xml:space="preserve">On-premises means all your computing resources are </w:t>
      </w:r>
      <w:r w:rsidR="002C1E9B">
        <w:t xml:space="preserve">situated within you or </w:t>
      </w:r>
      <w:r w:rsidRPr="00F934EA">
        <w:t>your organization's physical location. You</w:t>
      </w:r>
      <w:r w:rsidR="002C1E9B">
        <w:t xml:space="preserve"> or your organization</w:t>
      </w:r>
      <w:r w:rsidRPr="00F934EA">
        <w:t xml:space="preserve"> own and manage everything.</w:t>
      </w:r>
    </w:p>
    <w:p w14:paraId="3322578C" w14:textId="0F66B6CD" w:rsidR="00F934EA" w:rsidRPr="00F934EA" w:rsidRDefault="00F934EA" w:rsidP="00F934EA">
      <w:r w:rsidRPr="00F934EA">
        <w:rPr>
          <w:b/>
          <w:bCs/>
        </w:rPr>
        <w:t>Key Features:</w:t>
      </w:r>
    </w:p>
    <w:p w14:paraId="47855B65" w14:textId="656E1188" w:rsidR="00F934EA" w:rsidRPr="00F934EA" w:rsidRDefault="00F934EA" w:rsidP="00F934EA">
      <w:pPr>
        <w:numPr>
          <w:ilvl w:val="0"/>
          <w:numId w:val="18"/>
        </w:numPr>
      </w:pPr>
      <w:r w:rsidRPr="00F934EA">
        <w:rPr>
          <w:b/>
          <w:bCs/>
        </w:rPr>
        <w:t>Full Control:</w:t>
      </w:r>
    </w:p>
    <w:p w14:paraId="620FFABF" w14:textId="2F88D78F" w:rsidR="00F934EA" w:rsidRPr="00F934EA" w:rsidRDefault="00F934EA" w:rsidP="00EA698C">
      <w:pPr>
        <w:pStyle w:val="ListParagraph"/>
        <w:numPr>
          <w:ilvl w:val="0"/>
          <w:numId w:val="21"/>
        </w:numPr>
      </w:pPr>
      <w:r w:rsidRPr="00F934EA">
        <w:t xml:space="preserve">You have complete control over hardware and software. Customize everything to </w:t>
      </w:r>
      <w:r w:rsidR="00871EE8">
        <w:t>your taste,</w:t>
      </w:r>
      <w:r w:rsidRPr="00F934EA">
        <w:t xml:space="preserve"> </w:t>
      </w:r>
      <w:r w:rsidR="002C1E9B">
        <w:t>in the way you want</w:t>
      </w:r>
      <w:r w:rsidRPr="00F934EA">
        <w:t>.</w:t>
      </w:r>
    </w:p>
    <w:p w14:paraId="1A134F0D" w14:textId="04953F07" w:rsidR="00F934EA" w:rsidRPr="00F934EA" w:rsidRDefault="00F934EA" w:rsidP="00F934EA">
      <w:pPr>
        <w:numPr>
          <w:ilvl w:val="0"/>
          <w:numId w:val="18"/>
        </w:numPr>
      </w:pPr>
      <w:r w:rsidRPr="00F934EA">
        <w:rPr>
          <w:b/>
          <w:bCs/>
        </w:rPr>
        <w:t>Capital Expenditure (CapEx):</w:t>
      </w:r>
    </w:p>
    <w:p w14:paraId="71CC5B25" w14:textId="50894515" w:rsidR="00F934EA" w:rsidRPr="00F934EA" w:rsidRDefault="002C1E9B" w:rsidP="00EA698C">
      <w:pPr>
        <w:pStyle w:val="ListParagraph"/>
        <w:numPr>
          <w:ilvl w:val="0"/>
          <w:numId w:val="21"/>
        </w:numPr>
      </w:pPr>
      <w:r>
        <w:t xml:space="preserve">The initial amount of money required to set up this type of computing is usually </w:t>
      </w:r>
      <w:r w:rsidR="00871EE8">
        <w:t>heavy,</w:t>
      </w:r>
      <w:r>
        <w:t xml:space="preserve"> and one needs to b</w:t>
      </w:r>
      <w:r w:rsidR="00F934EA" w:rsidRPr="00F934EA">
        <w:t>e ready for a big initial investment in hardware and infrastructure</w:t>
      </w:r>
      <w:r>
        <w:t xml:space="preserve"> devices and installment</w:t>
      </w:r>
      <w:r w:rsidR="00F934EA" w:rsidRPr="00F934EA">
        <w:t>.</w:t>
      </w:r>
    </w:p>
    <w:p w14:paraId="47D187D6" w14:textId="77777777" w:rsidR="00F934EA" w:rsidRPr="00F934EA" w:rsidRDefault="00F934EA" w:rsidP="00F934EA">
      <w:pPr>
        <w:numPr>
          <w:ilvl w:val="0"/>
          <w:numId w:val="18"/>
        </w:numPr>
      </w:pPr>
      <w:r w:rsidRPr="00F934EA">
        <w:rPr>
          <w:b/>
          <w:bCs/>
        </w:rPr>
        <w:t>Maintenance and Management:</w:t>
      </w:r>
    </w:p>
    <w:p w14:paraId="4C54FE13" w14:textId="4CAD2CF6" w:rsidR="00F934EA" w:rsidRPr="00F934EA" w:rsidRDefault="002C1E9B" w:rsidP="00EA698C">
      <w:pPr>
        <w:pStyle w:val="ListParagraph"/>
        <w:numPr>
          <w:ilvl w:val="0"/>
          <w:numId w:val="21"/>
        </w:numPr>
      </w:pPr>
      <w:r>
        <w:t xml:space="preserve">This characteristic of the On-prem model denotes that you </w:t>
      </w:r>
      <w:r w:rsidR="00871EE8">
        <w:t>oversee</w:t>
      </w:r>
      <w:r w:rsidR="00F934EA" w:rsidRPr="00F934EA">
        <w:t xml:space="preserve"> all the maintenance, updates, and security. This includes dealing with hardware failures and software patches.</w:t>
      </w:r>
    </w:p>
    <w:p w14:paraId="73A3F6DE" w14:textId="77777777" w:rsidR="00F934EA" w:rsidRPr="00F934EA" w:rsidRDefault="00F934EA" w:rsidP="00F934EA">
      <w:pPr>
        <w:numPr>
          <w:ilvl w:val="0"/>
          <w:numId w:val="18"/>
        </w:numPr>
      </w:pPr>
      <w:r w:rsidRPr="00F934EA">
        <w:rPr>
          <w:b/>
          <w:bCs/>
        </w:rPr>
        <w:t>Data Proximity:</w:t>
      </w:r>
    </w:p>
    <w:p w14:paraId="744285ED" w14:textId="311565E9" w:rsidR="00F934EA" w:rsidRPr="00F934EA" w:rsidRDefault="007708C6" w:rsidP="00EA698C">
      <w:pPr>
        <w:pStyle w:val="ListParagraph"/>
        <w:numPr>
          <w:ilvl w:val="0"/>
          <w:numId w:val="21"/>
        </w:numPr>
      </w:pPr>
      <w:r>
        <w:t>One of the perks of the on-prem model is that y</w:t>
      </w:r>
      <w:r w:rsidR="00F934EA" w:rsidRPr="00F934EA">
        <w:t>our data stays local</w:t>
      </w:r>
      <w:r>
        <w:t xml:space="preserve"> Which means that the latency of communication is going to be very </w:t>
      </w:r>
      <w:r>
        <w:lastRenderedPageBreak/>
        <w:t>little, and this</w:t>
      </w:r>
      <w:r w:rsidR="00F934EA" w:rsidRPr="00F934EA">
        <w:t xml:space="preserve"> is great for applications that need quick access or </w:t>
      </w:r>
      <w:r>
        <w:t xml:space="preserve">apps that </w:t>
      </w:r>
      <w:r w:rsidR="00F934EA" w:rsidRPr="00F934EA">
        <w:t>must meet data sovereignty rules.</w:t>
      </w:r>
    </w:p>
    <w:p w14:paraId="3718C8DD" w14:textId="6089B3B4" w:rsidR="00F934EA" w:rsidRPr="00F934EA" w:rsidRDefault="00F934EA" w:rsidP="00F934EA">
      <w:pPr>
        <w:numPr>
          <w:ilvl w:val="0"/>
          <w:numId w:val="18"/>
        </w:numPr>
      </w:pPr>
      <w:r w:rsidRPr="00F934EA">
        <w:rPr>
          <w:b/>
          <w:bCs/>
        </w:rPr>
        <w:t>Scalability:</w:t>
      </w:r>
    </w:p>
    <w:p w14:paraId="4CDE9230" w14:textId="23EAF3CD" w:rsidR="00F934EA" w:rsidRPr="00F934EA" w:rsidRDefault="007708C6" w:rsidP="00EA698C">
      <w:pPr>
        <w:pStyle w:val="ListParagraph"/>
        <w:numPr>
          <w:ilvl w:val="0"/>
          <w:numId w:val="21"/>
        </w:numPr>
      </w:pPr>
      <w:r>
        <w:t>On-Prem is known to be l</w:t>
      </w:r>
      <w:r w:rsidR="00F934EA" w:rsidRPr="00F934EA">
        <w:t>imited by physical space and budget. Expanding means buying and setting up new hardware, which can take time</w:t>
      </w:r>
      <w:r>
        <w:t xml:space="preserve"> to process and get ready for usage</w:t>
      </w:r>
      <w:r w:rsidR="00F934EA" w:rsidRPr="00F934EA">
        <w:t>.</w:t>
      </w:r>
    </w:p>
    <w:p w14:paraId="119B155B" w14:textId="0111B86E" w:rsidR="00F934EA" w:rsidRPr="00F934EA" w:rsidRDefault="00000000" w:rsidP="007708C6">
      <w:pPr>
        <w:pStyle w:val="Title"/>
      </w:pPr>
      <w:r>
        <w:pict w14:anchorId="06FE7D00">
          <v:rect id="_x0000_i1026" style="width:0;height:1.5pt" o:hralign="center" o:hrstd="t" o:hr="t" fillcolor="#a0a0a0" stroked="f"/>
        </w:pict>
      </w:r>
    </w:p>
    <w:p w14:paraId="058EF657" w14:textId="2AD04B4E" w:rsidR="00F934EA" w:rsidRPr="00871EE8" w:rsidRDefault="00F934EA" w:rsidP="007708C6">
      <w:pPr>
        <w:pStyle w:val="Heading1"/>
        <w:rPr>
          <w:b/>
          <w:bCs/>
        </w:rPr>
      </w:pPr>
      <w:r w:rsidRPr="00871EE8">
        <w:rPr>
          <w:b/>
          <w:bCs/>
        </w:rPr>
        <w:t>Differences Between Cloud and On-Prem</w:t>
      </w:r>
    </w:p>
    <w:p w14:paraId="4456ECA7" w14:textId="77777777" w:rsidR="007708C6" w:rsidRDefault="007708C6" w:rsidP="007708C6"/>
    <w:tbl>
      <w:tblPr>
        <w:tblStyle w:val="GridTable5Dark-Accent6"/>
        <w:tblW w:w="8777" w:type="dxa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7708C6" w14:paraId="7A6201FC" w14:textId="77777777" w:rsidTr="00FB2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5E4E00B4" w14:textId="587EC46E" w:rsidR="007708C6" w:rsidRPr="007708C6" w:rsidRDefault="007708C6" w:rsidP="007708C6">
            <w:pPr>
              <w:jc w:val="center"/>
            </w:pPr>
            <w:r w:rsidRPr="007708C6">
              <w:t>ITEMS</w:t>
            </w:r>
          </w:p>
        </w:tc>
        <w:tc>
          <w:tcPr>
            <w:tcW w:w="2926" w:type="dxa"/>
          </w:tcPr>
          <w:p w14:paraId="717DECC7" w14:textId="64D1772C" w:rsidR="007708C6" w:rsidRPr="007708C6" w:rsidRDefault="007708C6" w:rsidP="00770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08C6">
              <w:t>CLOUD</w:t>
            </w:r>
          </w:p>
        </w:tc>
        <w:tc>
          <w:tcPr>
            <w:tcW w:w="2926" w:type="dxa"/>
          </w:tcPr>
          <w:p w14:paraId="06F18402" w14:textId="6396F104" w:rsidR="007708C6" w:rsidRPr="007708C6" w:rsidRDefault="007708C6" w:rsidP="00770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08C6">
              <w:t>ON-PREM</w:t>
            </w:r>
          </w:p>
        </w:tc>
      </w:tr>
      <w:tr w:rsidR="007708C6" w14:paraId="143538D5" w14:textId="77777777" w:rsidTr="00FB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7FCB5C2" w14:textId="77777777" w:rsidR="00C17147" w:rsidRDefault="00C17147" w:rsidP="007708C6">
            <w:pPr>
              <w:jc w:val="center"/>
              <w:rPr>
                <w:b w:val="0"/>
                <w:bCs w:val="0"/>
              </w:rPr>
            </w:pPr>
          </w:p>
          <w:p w14:paraId="1CF328C5" w14:textId="12FFBCDA" w:rsidR="007708C6" w:rsidRDefault="007708C6" w:rsidP="007708C6">
            <w:pPr>
              <w:jc w:val="center"/>
            </w:pPr>
            <w:r>
              <w:t>Cloud</w:t>
            </w:r>
          </w:p>
        </w:tc>
        <w:tc>
          <w:tcPr>
            <w:tcW w:w="2926" w:type="dxa"/>
          </w:tcPr>
          <w:p w14:paraId="376FC9BC" w14:textId="73F2A0E0" w:rsidR="007708C6" w:rsidRDefault="00A04488" w:rsidP="00770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Operates on a pay-as-you-go model with minimal upfront costs. But can still support full upfront payment if you wish.</w:t>
            </w:r>
          </w:p>
        </w:tc>
        <w:tc>
          <w:tcPr>
            <w:tcW w:w="2926" w:type="dxa"/>
          </w:tcPr>
          <w:p w14:paraId="569B05AA" w14:textId="33FE0B65" w:rsidR="007708C6" w:rsidRDefault="00A04488" w:rsidP="00770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significant upfront investment in infrastructure.</w:t>
            </w:r>
          </w:p>
        </w:tc>
      </w:tr>
      <w:tr w:rsidR="007708C6" w14:paraId="36B3E43D" w14:textId="77777777" w:rsidTr="00FB2F15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840C1E4" w14:textId="77777777" w:rsidR="00C17147" w:rsidRPr="00C17147" w:rsidRDefault="00C17147" w:rsidP="007708C6">
            <w:pPr>
              <w:jc w:val="center"/>
              <w:rPr>
                <w:b w:val="0"/>
                <w:bCs w:val="0"/>
                <w:sz w:val="6"/>
                <w:szCs w:val="6"/>
              </w:rPr>
            </w:pPr>
          </w:p>
          <w:p w14:paraId="58D1F056" w14:textId="34D5C704" w:rsidR="007708C6" w:rsidRDefault="007708C6" w:rsidP="007708C6">
            <w:pPr>
              <w:jc w:val="center"/>
            </w:pPr>
            <w:r>
              <w:t>Scalability and Flexibility</w:t>
            </w:r>
          </w:p>
        </w:tc>
        <w:tc>
          <w:tcPr>
            <w:tcW w:w="2926" w:type="dxa"/>
          </w:tcPr>
          <w:p w14:paraId="08FDEC7C" w14:textId="3911D9B3" w:rsidR="007708C6" w:rsidRDefault="00A04488" w:rsidP="0077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Easily Scalable. Can adjust resources up or down as needed.</w:t>
            </w:r>
          </w:p>
        </w:tc>
        <w:tc>
          <w:tcPr>
            <w:tcW w:w="2926" w:type="dxa"/>
          </w:tcPr>
          <w:p w14:paraId="10661157" w14:textId="0BDBA31C" w:rsidR="007708C6" w:rsidRDefault="00A04488" w:rsidP="0077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Limited by physical space and budget. Scaling up takes time.</w:t>
            </w:r>
          </w:p>
        </w:tc>
      </w:tr>
      <w:tr w:rsidR="007708C6" w14:paraId="6C833E0F" w14:textId="77777777" w:rsidTr="00FB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E47C364" w14:textId="6986869F" w:rsidR="007708C6" w:rsidRPr="007708C6" w:rsidRDefault="007708C6" w:rsidP="007708C6">
            <w:pPr>
              <w:jc w:val="center"/>
              <w:rPr>
                <w:b w:val="0"/>
                <w:bCs w:val="0"/>
              </w:rPr>
            </w:pPr>
            <w:r>
              <w:t>Maintenance and Management</w:t>
            </w:r>
          </w:p>
        </w:tc>
        <w:tc>
          <w:tcPr>
            <w:tcW w:w="2926" w:type="dxa"/>
          </w:tcPr>
          <w:p w14:paraId="121F94E5" w14:textId="338A0BB2" w:rsidR="007708C6" w:rsidRDefault="00A04488" w:rsidP="00770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managed by the service provider, this reduces your IT staff’s workload.</w:t>
            </w:r>
          </w:p>
        </w:tc>
        <w:tc>
          <w:tcPr>
            <w:tcW w:w="2926" w:type="dxa"/>
          </w:tcPr>
          <w:p w14:paraId="609FC631" w14:textId="15545761" w:rsidR="007708C6" w:rsidRDefault="00A04488" w:rsidP="00770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management and maintenance are your responsibility.</w:t>
            </w:r>
          </w:p>
        </w:tc>
      </w:tr>
      <w:tr w:rsidR="007708C6" w14:paraId="22B1C665" w14:textId="77777777" w:rsidTr="00FB2F15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B502F83" w14:textId="77777777" w:rsidR="00C17147" w:rsidRDefault="00C17147" w:rsidP="007708C6">
            <w:pPr>
              <w:jc w:val="center"/>
              <w:rPr>
                <w:b w:val="0"/>
                <w:bCs w:val="0"/>
              </w:rPr>
            </w:pPr>
          </w:p>
          <w:p w14:paraId="01F0B3BF" w14:textId="375B0EB6" w:rsidR="007708C6" w:rsidRPr="007708C6" w:rsidRDefault="007708C6" w:rsidP="007708C6">
            <w:pPr>
              <w:jc w:val="center"/>
              <w:rPr>
                <w:b w:val="0"/>
                <w:bCs w:val="0"/>
              </w:rPr>
            </w:pPr>
            <w:r>
              <w:t>Deployment Speed</w:t>
            </w:r>
          </w:p>
        </w:tc>
        <w:tc>
          <w:tcPr>
            <w:tcW w:w="2926" w:type="dxa"/>
          </w:tcPr>
          <w:p w14:paraId="0A2C6841" w14:textId="5FFBDF21" w:rsidR="007708C6" w:rsidRDefault="00A04488" w:rsidP="0077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Here, services and applications can be deployed quickly, often within minutes.</w:t>
            </w:r>
          </w:p>
        </w:tc>
        <w:tc>
          <w:tcPr>
            <w:tcW w:w="2926" w:type="dxa"/>
          </w:tcPr>
          <w:p w14:paraId="64A82C20" w14:textId="10E43643" w:rsidR="007708C6" w:rsidRDefault="00A04488" w:rsidP="0077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Longer deployment times due to the required physical setup and configuration.</w:t>
            </w:r>
          </w:p>
        </w:tc>
      </w:tr>
      <w:tr w:rsidR="007708C6" w14:paraId="6F5E09C4" w14:textId="77777777" w:rsidTr="00FB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1EC838A4" w14:textId="77777777" w:rsidR="00C17147" w:rsidRDefault="00C17147" w:rsidP="007708C6">
            <w:pPr>
              <w:jc w:val="center"/>
              <w:rPr>
                <w:b w:val="0"/>
                <w:bCs w:val="0"/>
              </w:rPr>
            </w:pPr>
          </w:p>
          <w:p w14:paraId="1914E823" w14:textId="0E3B94CD" w:rsidR="007708C6" w:rsidRDefault="007708C6" w:rsidP="007708C6">
            <w:pPr>
              <w:jc w:val="center"/>
            </w:pPr>
            <w:r>
              <w:t>Security</w:t>
            </w:r>
          </w:p>
        </w:tc>
        <w:tc>
          <w:tcPr>
            <w:tcW w:w="2926" w:type="dxa"/>
          </w:tcPr>
          <w:p w14:paraId="521A3937" w14:textId="002B918C" w:rsidR="007708C6" w:rsidRDefault="00A04488" w:rsidP="00770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is managed by the provider, but you still need to secure your applications.</w:t>
            </w:r>
          </w:p>
        </w:tc>
        <w:tc>
          <w:tcPr>
            <w:tcW w:w="2926" w:type="dxa"/>
          </w:tcPr>
          <w:p w14:paraId="5311DD27" w14:textId="61339F1B" w:rsidR="00A04488" w:rsidRPr="00A04488" w:rsidRDefault="00A04488" w:rsidP="00A04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control over security rests on you, and you are also responsible for any breach(es).</w:t>
            </w:r>
          </w:p>
        </w:tc>
      </w:tr>
      <w:tr w:rsidR="007708C6" w14:paraId="75582EE9" w14:textId="77777777" w:rsidTr="00FB2F15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5C03D31D" w14:textId="77777777" w:rsidR="007708C6" w:rsidRPr="00C17147" w:rsidRDefault="007708C6" w:rsidP="007708C6">
            <w:pPr>
              <w:jc w:val="center"/>
              <w:rPr>
                <w:b w:val="0"/>
                <w:bCs w:val="0"/>
                <w:sz w:val="4"/>
                <w:szCs w:val="4"/>
              </w:rPr>
            </w:pPr>
          </w:p>
          <w:p w14:paraId="05A993ED" w14:textId="23AAF14B" w:rsidR="007708C6" w:rsidRDefault="007708C6" w:rsidP="007708C6">
            <w:pPr>
              <w:jc w:val="center"/>
            </w:pPr>
            <w:r>
              <w:t>Compliance</w:t>
            </w:r>
          </w:p>
        </w:tc>
        <w:tc>
          <w:tcPr>
            <w:tcW w:w="2926" w:type="dxa"/>
          </w:tcPr>
          <w:p w14:paraId="559C97FB" w14:textId="35CB6DBD" w:rsidR="007708C6" w:rsidRDefault="00A04488" w:rsidP="0077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require careful management to meet regulatory requirements.</w:t>
            </w:r>
          </w:p>
        </w:tc>
        <w:tc>
          <w:tcPr>
            <w:tcW w:w="2926" w:type="dxa"/>
          </w:tcPr>
          <w:p w14:paraId="737F4A74" w14:textId="12CCB4E5" w:rsidR="007708C6" w:rsidRDefault="00A04488" w:rsidP="0077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Easier to ensure compliance, as you control all the data.</w:t>
            </w:r>
          </w:p>
        </w:tc>
      </w:tr>
    </w:tbl>
    <w:p w14:paraId="7DACAF45" w14:textId="77777777" w:rsidR="007708C6" w:rsidRDefault="007708C6" w:rsidP="007708C6"/>
    <w:p w14:paraId="7DE69224" w14:textId="77155882" w:rsidR="00EB15DF" w:rsidRDefault="00070CDF" w:rsidP="005B02F1">
      <w:pPr>
        <w:pStyle w:val="Heading1"/>
      </w:pPr>
      <w:r>
        <w:lastRenderedPageBreak/>
        <w:t>Advantages of On Premises Setup</w:t>
      </w:r>
    </w:p>
    <w:p w14:paraId="4F6957D9" w14:textId="3D834ED7" w:rsidR="00070CDF" w:rsidRDefault="00070CDF">
      <w:r>
        <w:t>These are some of the advantages of the On-Premises setup model of computing:</w:t>
      </w:r>
    </w:p>
    <w:p w14:paraId="655E2860" w14:textId="5B4ADE33" w:rsidR="00070CDF" w:rsidRPr="005B02F1" w:rsidRDefault="00070CDF" w:rsidP="00070CDF">
      <w:pPr>
        <w:pStyle w:val="ListParagraph"/>
        <w:numPr>
          <w:ilvl w:val="0"/>
          <w:numId w:val="23"/>
        </w:numPr>
        <w:rPr>
          <w:b/>
          <w:bCs/>
        </w:rPr>
      </w:pPr>
      <w:r w:rsidRPr="005B02F1">
        <w:rPr>
          <w:b/>
          <w:bCs/>
        </w:rPr>
        <w:t>Improved Performance and Latency</w:t>
      </w:r>
      <w:r w:rsidR="005B02F1">
        <w:rPr>
          <w:b/>
          <w:bCs/>
        </w:rPr>
        <w:t>:</w:t>
      </w:r>
      <w:r w:rsidR="005B02F1">
        <w:t xml:space="preserve"> With the infrastructure fully set-up within the location of the business that runs off of it, applications now experience shorter latency in communication thus boosting the overall performance.</w:t>
      </w:r>
    </w:p>
    <w:p w14:paraId="52CCB89A" w14:textId="056A798A" w:rsidR="00070CDF" w:rsidRDefault="00070CDF" w:rsidP="00070CDF">
      <w:pPr>
        <w:pStyle w:val="ListParagraph"/>
        <w:numPr>
          <w:ilvl w:val="0"/>
          <w:numId w:val="23"/>
        </w:numPr>
      </w:pPr>
      <w:r w:rsidRPr="005B02F1">
        <w:rPr>
          <w:b/>
          <w:bCs/>
        </w:rPr>
        <w:t xml:space="preserve">Cost Efficiency for Specific Use Cases </w:t>
      </w:r>
      <w:r>
        <w:t>(E.g: For Large organizations like Government Scientific Research institutes that needs to be crunching/processing, storing and churning in-and-out large sums of data, the On-Prem model could be a more cost effective option for them in the long term compared to the cloud-based counterpart.</w:t>
      </w:r>
    </w:p>
    <w:p w14:paraId="45AB1D39" w14:textId="0D095577" w:rsidR="00070CDF" w:rsidRDefault="00070CDF" w:rsidP="00070CDF">
      <w:pPr>
        <w:pStyle w:val="ListParagraph"/>
        <w:numPr>
          <w:ilvl w:val="0"/>
          <w:numId w:val="23"/>
        </w:numPr>
      </w:pPr>
      <w:r w:rsidRPr="005B02F1">
        <w:rPr>
          <w:b/>
          <w:bCs/>
        </w:rPr>
        <w:t>Compliance and Regulatory Adherence</w:t>
      </w:r>
      <w:r>
        <w:t>: highly regulated organizations e.g: Banks, hospitals, etc… would often prefer their infrastructure to be On-Prem in order to maintain strict control over their data and meet the compliance requirements.</w:t>
      </w:r>
    </w:p>
    <w:p w14:paraId="054EF743" w14:textId="750D7151" w:rsidR="005B02F1" w:rsidRDefault="005B02F1" w:rsidP="005B02F1">
      <w:pPr>
        <w:pStyle w:val="ListParagraph"/>
        <w:numPr>
          <w:ilvl w:val="0"/>
          <w:numId w:val="23"/>
        </w:numPr>
      </w:pPr>
      <w:r w:rsidRPr="005B02F1">
        <w:rPr>
          <w:b/>
          <w:bCs/>
        </w:rPr>
        <w:t>Complete Control and Ownership</w:t>
      </w:r>
      <w:r>
        <w:t>: Organizations that are runs on an On-premises model usually retain full ownership and control over their hardware, software, and data. This usually provide greater flexibility in terms of customization and configuration.</w:t>
      </w:r>
    </w:p>
    <w:p w14:paraId="50B88AB7" w14:textId="322FF0C9" w:rsidR="005B02F1" w:rsidRDefault="005B02F1" w:rsidP="005B02F1">
      <w:pPr>
        <w:pStyle w:val="ListParagraph"/>
        <w:numPr>
          <w:ilvl w:val="0"/>
          <w:numId w:val="23"/>
        </w:numPr>
      </w:pPr>
      <w:r w:rsidRPr="005B02F1">
        <w:rPr>
          <w:b/>
          <w:bCs/>
        </w:rPr>
        <w:t xml:space="preserve">Enhanced Security: </w:t>
      </w:r>
      <w:r>
        <w:t>With the On-Prem model, data stays within the organization’s physical-controlled-area. This reduces the risk of data breaches and unauthorized access compared to it’s cloud solution counterpart.</w:t>
      </w:r>
    </w:p>
    <w:p w14:paraId="5887B150" w14:textId="77777777" w:rsidR="00070CDF" w:rsidRDefault="00070CDF"/>
    <w:p w14:paraId="3CEDDF85" w14:textId="77777777" w:rsidR="00070CDF" w:rsidRDefault="00070CDF"/>
    <w:sectPr w:rsidR="00070CDF" w:rsidSect="00FB2F15">
      <w:footerReference w:type="default" r:id="rId12"/>
      <w:pgSz w:w="12240" w:h="15840"/>
      <w:pgMar w:top="126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96E69" w14:textId="77777777" w:rsidR="002B6F97" w:rsidRDefault="002B6F97" w:rsidP="00C6554A">
      <w:pPr>
        <w:spacing w:before="0" w:after="0" w:line="240" w:lineRule="auto"/>
      </w:pPr>
      <w:r>
        <w:separator/>
      </w:r>
    </w:p>
  </w:endnote>
  <w:endnote w:type="continuationSeparator" w:id="0">
    <w:p w14:paraId="19731973" w14:textId="77777777" w:rsidR="002B6F97" w:rsidRDefault="002B6F9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8548F" w14:textId="77777777" w:rsidR="00EB15DF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E111D" w14:textId="77777777" w:rsidR="002B6F97" w:rsidRDefault="002B6F9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F3EFE02" w14:textId="77777777" w:rsidR="002B6F97" w:rsidRDefault="002B6F9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8E2DE6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E0433D1"/>
    <w:multiLevelType w:val="hybridMultilevel"/>
    <w:tmpl w:val="BF4087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5B74D1"/>
    <w:multiLevelType w:val="hybridMultilevel"/>
    <w:tmpl w:val="E7181B2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6D580C"/>
    <w:multiLevelType w:val="hybridMultilevel"/>
    <w:tmpl w:val="F3C6B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607B3"/>
    <w:multiLevelType w:val="multilevel"/>
    <w:tmpl w:val="296E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A413E3"/>
    <w:multiLevelType w:val="multilevel"/>
    <w:tmpl w:val="208E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C40D0A"/>
    <w:multiLevelType w:val="hybridMultilevel"/>
    <w:tmpl w:val="C952C1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8652E4E"/>
    <w:multiLevelType w:val="multilevel"/>
    <w:tmpl w:val="543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6066AE"/>
    <w:multiLevelType w:val="multilevel"/>
    <w:tmpl w:val="BB5C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350055">
    <w:abstractNumId w:val="9"/>
  </w:num>
  <w:num w:numId="2" w16cid:durableId="1594781053">
    <w:abstractNumId w:val="8"/>
  </w:num>
  <w:num w:numId="3" w16cid:durableId="987973722">
    <w:abstractNumId w:val="8"/>
  </w:num>
  <w:num w:numId="4" w16cid:durableId="1353527323">
    <w:abstractNumId w:val="9"/>
  </w:num>
  <w:num w:numId="5" w16cid:durableId="2090809060">
    <w:abstractNumId w:val="14"/>
  </w:num>
  <w:num w:numId="6" w16cid:durableId="1698777348">
    <w:abstractNumId w:val="10"/>
  </w:num>
  <w:num w:numId="7" w16cid:durableId="2081368817">
    <w:abstractNumId w:val="11"/>
  </w:num>
  <w:num w:numId="8" w16cid:durableId="1336611286">
    <w:abstractNumId w:val="7"/>
  </w:num>
  <w:num w:numId="9" w16cid:durableId="760684862">
    <w:abstractNumId w:val="6"/>
  </w:num>
  <w:num w:numId="10" w16cid:durableId="1450248252">
    <w:abstractNumId w:val="5"/>
  </w:num>
  <w:num w:numId="11" w16cid:durableId="2126541067">
    <w:abstractNumId w:val="4"/>
  </w:num>
  <w:num w:numId="12" w16cid:durableId="1682581575">
    <w:abstractNumId w:val="3"/>
  </w:num>
  <w:num w:numId="13" w16cid:durableId="1773936946">
    <w:abstractNumId w:val="2"/>
  </w:num>
  <w:num w:numId="14" w16cid:durableId="2121603919">
    <w:abstractNumId w:val="1"/>
  </w:num>
  <w:num w:numId="15" w16cid:durableId="605163896">
    <w:abstractNumId w:val="0"/>
  </w:num>
  <w:num w:numId="16" w16cid:durableId="587618425">
    <w:abstractNumId w:val="17"/>
  </w:num>
  <w:num w:numId="17" w16cid:durableId="1949654137">
    <w:abstractNumId w:val="20"/>
  </w:num>
  <w:num w:numId="18" w16cid:durableId="101994760">
    <w:abstractNumId w:val="19"/>
  </w:num>
  <w:num w:numId="19" w16cid:durableId="628900300">
    <w:abstractNumId w:val="16"/>
  </w:num>
  <w:num w:numId="20" w16cid:durableId="1022514130">
    <w:abstractNumId w:val="18"/>
  </w:num>
  <w:num w:numId="21" w16cid:durableId="911625043">
    <w:abstractNumId w:val="13"/>
  </w:num>
  <w:num w:numId="22" w16cid:durableId="122702624">
    <w:abstractNumId w:val="12"/>
  </w:num>
  <w:num w:numId="23" w16cid:durableId="4995884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03"/>
    <w:rsid w:val="00070CDF"/>
    <w:rsid w:val="002554CD"/>
    <w:rsid w:val="00293B83"/>
    <w:rsid w:val="002B4294"/>
    <w:rsid w:val="002B6F97"/>
    <w:rsid w:val="002C1E9B"/>
    <w:rsid w:val="002D58BF"/>
    <w:rsid w:val="00333D0D"/>
    <w:rsid w:val="004C049F"/>
    <w:rsid w:val="005000E2"/>
    <w:rsid w:val="005B02F1"/>
    <w:rsid w:val="005C4AE8"/>
    <w:rsid w:val="006A3CE7"/>
    <w:rsid w:val="007708C6"/>
    <w:rsid w:val="00823AB1"/>
    <w:rsid w:val="00871EE8"/>
    <w:rsid w:val="00973C4E"/>
    <w:rsid w:val="009B7BEF"/>
    <w:rsid w:val="00A04488"/>
    <w:rsid w:val="00A8071C"/>
    <w:rsid w:val="00AC0191"/>
    <w:rsid w:val="00B71B27"/>
    <w:rsid w:val="00BA3BD4"/>
    <w:rsid w:val="00C00914"/>
    <w:rsid w:val="00C17147"/>
    <w:rsid w:val="00C6554A"/>
    <w:rsid w:val="00D33B03"/>
    <w:rsid w:val="00D730CE"/>
    <w:rsid w:val="00DC42C7"/>
    <w:rsid w:val="00EA698C"/>
    <w:rsid w:val="00EB15DF"/>
    <w:rsid w:val="00ED7C44"/>
    <w:rsid w:val="00F70BA3"/>
    <w:rsid w:val="00F934EA"/>
    <w:rsid w:val="00FB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C40DF"/>
  <w15:chartTrackingRefBased/>
  <w15:docId w15:val="{E6616BA6-547A-42ED-9BA7-1F4B988B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EA698C"/>
    <w:pPr>
      <w:ind w:left="720"/>
      <w:contextualSpacing/>
    </w:pPr>
  </w:style>
  <w:style w:type="table" w:styleId="TableGrid">
    <w:name w:val="Table Grid"/>
    <w:basedOn w:val="TableNormal"/>
    <w:uiPriority w:val="39"/>
    <w:rsid w:val="007708C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7708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7708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GridTable4-Accent2">
    <w:name w:val="Grid Table 4 Accent 2"/>
    <w:basedOn w:val="TableNormal"/>
    <w:uiPriority w:val="49"/>
    <w:rsid w:val="007708C6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6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7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idqenu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DA557-63A8-4F3A-B2B6-3876FF1EB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201</TotalTime>
  <Pages>5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Tsidqenu</dc:creator>
  <cp:keywords/>
  <dc:description/>
  <cp:lastModifiedBy>Tsidqenu</cp:lastModifiedBy>
  <cp:revision>5</cp:revision>
  <dcterms:created xsi:type="dcterms:W3CDTF">2024-08-07T07:04:00Z</dcterms:created>
  <dcterms:modified xsi:type="dcterms:W3CDTF">2024-08-07T14:13:00Z</dcterms:modified>
</cp:coreProperties>
</file>